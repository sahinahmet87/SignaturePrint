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6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ED4A87" w:rsidRPr="000844A9" w14:paraId="3CF569E4" w14:textId="77777777" w:rsidTr="00014DF9">
        <w:trPr>
          <w:cantSplit/>
          <w:trHeight w:val="182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</w:tcPr>
          <w:p w14:paraId="2ACA2CF8" w14:textId="77777777" w:rsidR="00ED4A87" w:rsidRPr="000844A9" w:rsidRDefault="00ED4A87" w:rsidP="00D04939">
            <w:pPr>
              <w:spacing w:before="10"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BRS1"/>
            <w:r w:rsidRPr="000844A9">
              <w:rPr>
                <w:rFonts w:ascii="Arial" w:hAnsi="Arial" w:cs="Arial"/>
                <w:b/>
                <w:sz w:val="24"/>
                <w:szCs w:val="24"/>
              </w:rPr>
              <w:t>BRS0</w:t>
            </w:r>
            <w:bookmarkEnd w:id="0"/>
          </w:p>
          <w:p w14:paraId="1CBE62A4" w14:textId="47997809" w:rsidR="00ED4A87" w:rsidRPr="000844A9" w:rsidRDefault="00ED4A87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4A9">
              <w:rPr>
                <w:rFonts w:ascii="Arial" w:hAnsi="Arial" w:cs="Arial"/>
                <w:b/>
                <w:sz w:val="24"/>
                <w:szCs w:val="24"/>
              </w:rPr>
              <w:t>= = = = =</w:t>
            </w:r>
          </w:p>
          <w:p w14:paraId="30B63F2A" w14:textId="77777777" w:rsidR="00ED4A87" w:rsidRPr="000844A9" w:rsidRDefault="00ED4A87" w:rsidP="00A024CB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BRS2"/>
            <w:r w:rsidRPr="000844A9">
              <w:rPr>
                <w:rFonts w:ascii="Arial" w:hAnsi="Arial" w:cs="Arial"/>
                <w:b/>
                <w:sz w:val="24"/>
                <w:szCs w:val="24"/>
              </w:rPr>
              <w:t>BRS1</w:t>
            </w:r>
            <w:bookmarkEnd w:id="1"/>
          </w:p>
          <w:p w14:paraId="5AA1EACC" w14:textId="57054797" w:rsidR="00ED4A87" w:rsidRPr="000844A9" w:rsidRDefault="00ED4A87" w:rsidP="00F05E1D">
            <w:pPr>
              <w:spacing w:after="16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BRS3"/>
            <w:r w:rsidRPr="000844A9">
              <w:rPr>
                <w:rFonts w:ascii="Arial" w:hAnsi="Arial" w:cs="Arial"/>
                <w:b/>
                <w:sz w:val="24"/>
                <w:szCs w:val="24"/>
              </w:rPr>
              <w:t>BRS2</w:t>
            </w:r>
            <w:bookmarkEnd w:id="2"/>
          </w:p>
          <w:p w14:paraId="6D578817" w14:textId="2D99DFE4" w:rsidR="00ED4A87" w:rsidRPr="001D2869" w:rsidRDefault="00ED4A87" w:rsidP="005D5395">
            <w:pPr>
              <w:spacing w:before="20" w:after="4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BRS4"/>
            <w:r w:rsidRPr="001D2869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="00CD130F" w:rsidRPr="001D2869">
              <w:rPr>
                <w:rFonts w:ascii="Arial" w:hAnsi="Arial" w:cs="Arial"/>
                <w:b/>
                <w:sz w:val="24"/>
                <w:szCs w:val="24"/>
              </w:rPr>
              <w:t>rs</w:t>
            </w:r>
            <w:r w:rsidRPr="001D2869">
              <w:rPr>
                <w:rFonts w:ascii="Arial" w:hAnsi="Arial" w:cs="Arial"/>
                <w:b/>
                <w:sz w:val="24"/>
                <w:szCs w:val="24"/>
              </w:rPr>
              <w:t>3</w:t>
            </w:r>
            <w:bookmarkEnd w:id="3"/>
          </w:p>
          <w:p w14:paraId="22B14B86" w14:textId="716E374D" w:rsidR="00402A2B" w:rsidRPr="000844A9" w:rsidRDefault="00ED4A87" w:rsidP="00887642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BRS5"/>
            <w:r w:rsidRPr="000844A9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="00132343">
              <w:rPr>
                <w:rFonts w:ascii="Arial" w:hAnsi="Arial" w:cs="Arial"/>
                <w:b/>
                <w:sz w:val="24"/>
                <w:szCs w:val="24"/>
              </w:rPr>
              <w:t>rs</w:t>
            </w:r>
            <w:r w:rsidRPr="000844A9">
              <w:rPr>
                <w:rFonts w:ascii="Arial" w:hAnsi="Arial" w:cs="Arial"/>
                <w:b/>
                <w:sz w:val="24"/>
                <w:szCs w:val="24"/>
              </w:rPr>
              <w:t>4</w:t>
            </w:r>
            <w:bookmarkEnd w:id="4"/>
          </w:p>
          <w:p w14:paraId="034D0640" w14:textId="4836BD13" w:rsidR="00ED4A87" w:rsidRPr="000844A9" w:rsidRDefault="00F55652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4A9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="00132343">
              <w:rPr>
                <w:rFonts w:ascii="Arial" w:hAnsi="Arial" w:cs="Arial"/>
                <w:b/>
                <w:sz w:val="24"/>
                <w:szCs w:val="24"/>
              </w:rPr>
              <w:t>rs</w:t>
            </w:r>
            <w:r w:rsidRPr="000844A9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</w:tbl>
    <w:p w14:paraId="2DEC22DA" w14:textId="77777777" w:rsidR="00C44A22" w:rsidRPr="00440BB4" w:rsidRDefault="00C44A22" w:rsidP="00780BBF"/>
    <w:sectPr w:rsidR="00C44A22" w:rsidRPr="00440BB4" w:rsidSect="000844A9">
      <w:pgSz w:w="2835" w:h="2835" w:code="9"/>
      <w:pgMar w:top="0" w:right="680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3F"/>
    <w:rsid w:val="00014DF9"/>
    <w:rsid w:val="000844A9"/>
    <w:rsid w:val="000A77FB"/>
    <w:rsid w:val="000F184F"/>
    <w:rsid w:val="00132343"/>
    <w:rsid w:val="001B3D7B"/>
    <w:rsid w:val="001D162D"/>
    <w:rsid w:val="001D2869"/>
    <w:rsid w:val="001F03A8"/>
    <w:rsid w:val="001F75B6"/>
    <w:rsid w:val="00271DA4"/>
    <w:rsid w:val="00285AD5"/>
    <w:rsid w:val="00342522"/>
    <w:rsid w:val="00363C6D"/>
    <w:rsid w:val="003C70E3"/>
    <w:rsid w:val="00402A2B"/>
    <w:rsid w:val="00440BB4"/>
    <w:rsid w:val="004866CD"/>
    <w:rsid w:val="004A75BD"/>
    <w:rsid w:val="00526544"/>
    <w:rsid w:val="005756E7"/>
    <w:rsid w:val="005A6272"/>
    <w:rsid w:val="005D5395"/>
    <w:rsid w:val="00622021"/>
    <w:rsid w:val="0062217D"/>
    <w:rsid w:val="00665B9A"/>
    <w:rsid w:val="00666478"/>
    <w:rsid w:val="00684243"/>
    <w:rsid w:val="00702B90"/>
    <w:rsid w:val="00725349"/>
    <w:rsid w:val="007626C7"/>
    <w:rsid w:val="00780BBF"/>
    <w:rsid w:val="007B2E14"/>
    <w:rsid w:val="007C3FE5"/>
    <w:rsid w:val="007E2C99"/>
    <w:rsid w:val="008469D5"/>
    <w:rsid w:val="00880C18"/>
    <w:rsid w:val="00887642"/>
    <w:rsid w:val="008E38DB"/>
    <w:rsid w:val="008F4021"/>
    <w:rsid w:val="00961835"/>
    <w:rsid w:val="009A0143"/>
    <w:rsid w:val="00A024CB"/>
    <w:rsid w:val="00A11B0B"/>
    <w:rsid w:val="00A34B9B"/>
    <w:rsid w:val="00B138CB"/>
    <w:rsid w:val="00B728E6"/>
    <w:rsid w:val="00B74297"/>
    <w:rsid w:val="00C44A22"/>
    <w:rsid w:val="00C74DCD"/>
    <w:rsid w:val="00C80F60"/>
    <w:rsid w:val="00CD130F"/>
    <w:rsid w:val="00CE5FEB"/>
    <w:rsid w:val="00D04939"/>
    <w:rsid w:val="00D26D56"/>
    <w:rsid w:val="00D30962"/>
    <w:rsid w:val="00D34B10"/>
    <w:rsid w:val="00D95A19"/>
    <w:rsid w:val="00DE3AA2"/>
    <w:rsid w:val="00ED4A87"/>
    <w:rsid w:val="00EF4B78"/>
    <w:rsid w:val="00F05E1D"/>
    <w:rsid w:val="00F1333F"/>
    <w:rsid w:val="00F456C9"/>
    <w:rsid w:val="00F45DB6"/>
    <w:rsid w:val="00F55652"/>
    <w:rsid w:val="00FC51AB"/>
    <w:rsid w:val="00FD2B61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5761"/>
  <w15:chartTrackingRefBased/>
  <w15:docId w15:val="{91B78E97-2A9F-41CE-A630-DA75D1F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6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1A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C51A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09090\Desktop\UMSTELLUNG_ALMA\Programmierung\BRS_PS\BRS_TEMPLATE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e1f83533-631f-4a47-84a1-f4716568f6a0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43F7C15445943ABCAE931563D8672" ma:contentTypeVersion="8" ma:contentTypeDescription="Ein neues Dokument erstellen." ma:contentTypeScope="" ma:versionID="143f9b46cc2053fa6833b0651ad6cd0e">
  <xsd:schema xmlns:xsd="http://www.w3.org/2001/XMLSchema" xmlns:xs="http://www.w3.org/2001/XMLSchema" xmlns:p="http://schemas.microsoft.com/office/2006/metadata/properties" xmlns:ns3="3442ac7e-e029-4032-bc89-5b64b94ef85d" xmlns:ns4="e1f83533-631f-4a47-84a1-f4716568f6a0" targetNamespace="http://schemas.microsoft.com/office/2006/metadata/properties" ma:root="true" ma:fieldsID="cc4ea7aa8193efbc9b1b693b32bc68bc" ns3:_="" ns4:_="">
    <xsd:import namespace="3442ac7e-e029-4032-bc89-5b64b94ef85d"/>
    <xsd:import namespace="e1f83533-631f-4a47-84a1-f4716568f6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4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2ac7e-e029-4032-bc89-5b64b94ef85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83533-631f-4a47-84a1-f4716568f6a0" elementFormDefault="qualified">
    <xsd:import namespace="http://schemas.microsoft.com/office/2006/documentManagement/types"/>
    <xsd:import namespace="http://schemas.microsoft.com/office/infopath/2007/PartnerControls"/>
    <xsd:element name="Link" ma:index="11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/>
        <xsd:element ref="dc:title" minOccurs="0" maxOccurs="1" ma:index="3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4" ma:displayName="Kategorie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85FA1-F23E-4DDD-AC17-055DA9814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FFA24-1C85-4C8E-BF06-1B5A515EB7C0}">
  <ds:schemaRefs>
    <ds:schemaRef ds:uri="http://schemas.microsoft.com/office/2006/metadata/properties"/>
    <ds:schemaRef ds:uri="http://schemas.microsoft.com/office/infopath/2007/PartnerControls"/>
    <ds:schemaRef ds:uri="e1f83533-631f-4a47-84a1-f4716568f6a0"/>
  </ds:schemaRefs>
</ds:datastoreItem>
</file>

<file path=customXml/itemProps3.xml><?xml version="1.0" encoding="utf-8"?>
<ds:datastoreItem xmlns:ds="http://schemas.openxmlformats.org/officeDocument/2006/customXml" ds:itemID="{ECBA04FA-CE23-4097-97D5-49E396C3EF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34900-00F0-4D24-93B5-B084753D0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2ac7e-e029-4032-bc89-5b64b94ef85d"/>
    <ds:schemaRef ds:uri="e1f83533-631f-4a47-84a1-f4716568f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BRS_TEMPLATE1.dotx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Jägel</dc:creator>
  <cp:keywords/>
  <cp:lastModifiedBy>Franke, Markus</cp:lastModifiedBy>
  <cp:revision>38</cp:revision>
  <cp:lastPrinted>2022-02-22T12:55:00Z</cp:lastPrinted>
  <dcterms:created xsi:type="dcterms:W3CDTF">2022-02-23T09:31:00Z</dcterms:created>
  <dcterms:modified xsi:type="dcterms:W3CDTF">2022-11-04T10:35:00Z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0x010100CC143F7C15445943ABCAE931563D8672</vt:lpwstr>
  </property>
</Properties>
</file>